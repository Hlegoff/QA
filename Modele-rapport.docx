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945"/>
        <w:gridCol w:w="406"/>
        <w:gridCol w:w="11879"/>
      </w:tblGrid>
      <w:tr w:rsidR="00542C0C" w:rsidRPr="00856815">
        <w:trPr>
          <w:trHeight w:hRule="exact" w:val="720"/>
        </w:trPr>
        <w:tc>
          <w:tcPr>
            <w:tcW w:w="2088" w:type="dxa"/>
            <w:vAlign w:val="bottom"/>
          </w:tcPr>
          <w:p w:rsidR="00542C0C" w:rsidRPr="00856815" w:rsidRDefault="00267952">
            <w:pPr>
              <w:pStyle w:val="Date"/>
              <w:rPr>
                <w:rFonts w:ascii="Verdana" w:hAnsi="Verdana"/>
                <w:lang w:val="fr-FR"/>
              </w:rPr>
            </w:pPr>
            <w:sdt>
              <w:sdtPr>
                <w:rPr>
                  <w:rFonts w:ascii="Verdana" w:hAnsi="Verdana"/>
                  <w:lang w:val="fr-FR"/>
                </w:rPr>
                <w:alias w:val="Date"/>
                <w:tag w:val=""/>
                <w:id w:val="1592654403"/>
                <w:placeholder>
                  <w:docPart w:val="C3214BB219134D72BF00E49EE030E473"/>
                </w:placeholder>
                <w:showingPlcHdr/>
                <w:dataBinding w:prefixMappings="xmlns:ns0='http://schemas.microsoft.com/office/2006/coverPageProps' " w:xpath="/ns0:CoverPageProperties[1]/ns0:PublishDate[1]" w:storeItemID="{55AF091B-3C7A-41E3-B477-F2FDAA23CFDA}"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="004871D0" w:rsidRPr="00856815">
                  <w:rPr>
                    <w:rFonts w:ascii="Verdana" w:hAnsi="Verdana"/>
                    <w:lang w:val="fr-FR"/>
                  </w:rPr>
                  <w:t>[Date]</w:t>
                </w:r>
              </w:sdtContent>
            </w:sdt>
          </w:p>
        </w:tc>
        <w:tc>
          <w:tcPr>
            <w:tcW w:w="288" w:type="dxa"/>
            <w:vAlign w:val="bottom"/>
          </w:tcPr>
          <w:p w:rsidR="00542C0C" w:rsidRPr="00856815" w:rsidRDefault="00542C0C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8424" w:type="dxa"/>
            <w:vAlign w:val="bottom"/>
          </w:tcPr>
          <w:p w:rsidR="00542C0C" w:rsidRPr="00856815" w:rsidRDefault="00267952" w:rsidP="002A0BF4">
            <w:pPr>
              <w:pStyle w:val="Titre"/>
              <w:rPr>
                <w:rFonts w:ascii="Verdana" w:hAnsi="Verdana"/>
                <w:lang w:val="fr-FR"/>
              </w:rPr>
            </w:pPr>
            <w:sdt>
              <w:sdtPr>
                <w:rPr>
                  <w:rFonts w:ascii="Verdana" w:hAnsi="Verdana"/>
                  <w:lang w:val="fr-FR"/>
                </w:rPr>
                <w:alias w:val="Titre"/>
                <w:tag w:val=""/>
                <w:id w:val="21604194"/>
                <w:placeholder>
                  <w:docPart w:val="0DF5CE1C07B54514B1D2F6DF30EC870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4871D0" w:rsidRPr="00856815">
                  <w:rPr>
                    <w:rFonts w:ascii="Verdana" w:hAnsi="Verdana"/>
                    <w:lang w:val="fr-FR"/>
                  </w:rPr>
                  <w:t xml:space="preserve">Rapport </w:t>
                </w:r>
                <w:r w:rsidR="002A0BF4" w:rsidRPr="00856815">
                  <w:rPr>
                    <w:rFonts w:ascii="Verdana" w:hAnsi="Verdana"/>
                    <w:lang w:val="fr-FR"/>
                  </w:rPr>
                  <w:t>de test</w:t>
                </w:r>
              </w:sdtContent>
            </w:sdt>
          </w:p>
        </w:tc>
      </w:tr>
      <w:tr w:rsidR="00542C0C" w:rsidRPr="00856815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:rsidR="00542C0C" w:rsidRPr="00856815" w:rsidRDefault="00542C0C">
            <w:pPr>
              <w:rPr>
                <w:rFonts w:ascii="Verdana" w:hAnsi="Verdana"/>
                <w:sz w:val="10"/>
                <w:lang w:val="fr-FR"/>
              </w:rPr>
            </w:pPr>
          </w:p>
        </w:tc>
        <w:tc>
          <w:tcPr>
            <w:tcW w:w="288" w:type="dxa"/>
          </w:tcPr>
          <w:p w:rsidR="00542C0C" w:rsidRPr="00856815" w:rsidRDefault="00542C0C">
            <w:pPr>
              <w:rPr>
                <w:rFonts w:ascii="Verdana" w:hAnsi="Verdana"/>
                <w:sz w:val="10"/>
                <w:lang w:val="fr-FR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:rsidR="00542C0C" w:rsidRPr="00856815" w:rsidRDefault="00542C0C" w:rsidP="002A0BF4">
            <w:pPr>
              <w:pStyle w:val="Titre"/>
              <w:rPr>
                <w:rFonts w:ascii="Verdana" w:hAnsi="Verdana"/>
                <w:sz w:val="10"/>
                <w:lang w:val="fr-FR"/>
              </w:rPr>
            </w:pPr>
          </w:p>
        </w:tc>
      </w:tr>
    </w:tbl>
    <w:p w:rsidR="002A0BF4" w:rsidRPr="00856815" w:rsidRDefault="005C65CF" w:rsidP="002A0BF4">
      <w:pPr>
        <w:rPr>
          <w:rFonts w:ascii="Verdana" w:hAnsi="Verdana"/>
          <w:b/>
          <w:lang w:val="fr-FR"/>
        </w:rPr>
      </w:pPr>
      <w:r w:rsidRPr="00856815">
        <w:rPr>
          <w:rFonts w:ascii="Verdana" w:hAnsi="Verdan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3C8EB" wp14:editId="62AFCD97">
                <wp:simplePos x="0" y="0"/>
                <wp:positionH relativeFrom="leftMargin">
                  <wp:align>right</wp:align>
                </wp:positionH>
                <wp:positionV relativeFrom="page">
                  <wp:posOffset>295275</wp:posOffset>
                </wp:positionV>
                <wp:extent cx="1400175" cy="1714500"/>
                <wp:effectExtent l="0" t="0" r="9525" b="15240"/>
                <wp:wrapNone/>
                <wp:docPr id="1" name="Zone de texte 1" descr="Status report form heading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5D1C" w:rsidRDefault="002A0BF4" w:rsidP="00827C5F">
                            <w:pPr>
                              <w:pStyle w:val="Textedeformulaire"/>
                            </w:pPr>
                            <w:r w:rsidRPr="00827C5F">
                              <w:rPr>
                                <w:color w:val="000000" w:themeColor="text1"/>
                              </w:rPr>
                              <w:t>Ticket N°</w:t>
                            </w:r>
                            <w:r w:rsidR="00827C5F" w:rsidRPr="00827C5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27C5F" w:rsidRPr="00827C5F">
                              <w:t xml:space="preserve">: </w:t>
                            </w:r>
                            <w:r w:rsidRPr="00827C5F">
                              <w:t xml:space="preserve"> xxx</w:t>
                            </w:r>
                          </w:p>
                          <w:p w:rsidR="00827C5F" w:rsidRPr="00827C5F" w:rsidRDefault="00827C5F" w:rsidP="00827C5F">
                            <w:pPr>
                              <w:pStyle w:val="Textedeformulaire"/>
                            </w:pPr>
                          </w:p>
                          <w:p w:rsidR="00C95D1C" w:rsidRDefault="002A0BF4" w:rsidP="00827C5F">
                            <w:pPr>
                              <w:pStyle w:val="Textedeformulaire"/>
                            </w:pPr>
                            <w:r w:rsidRPr="00827C5F">
                              <w:rPr>
                                <w:color w:val="000000" w:themeColor="text1"/>
                              </w:rPr>
                              <w:t>Client</w:t>
                            </w:r>
                            <w:r w:rsidR="00827C5F" w:rsidRPr="00827C5F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27C5F" w:rsidRPr="00827C5F">
                              <w:t>: xxx</w:t>
                            </w:r>
                          </w:p>
                          <w:p w:rsidR="00827C5F" w:rsidRPr="00827C5F" w:rsidRDefault="00827C5F" w:rsidP="00827C5F">
                            <w:pPr>
                              <w:pStyle w:val="Textedeformulaire"/>
                            </w:pPr>
                          </w:p>
                          <w:p w:rsidR="00C95D1C" w:rsidRPr="00C95D1C" w:rsidRDefault="002A0BF4" w:rsidP="00827C5F">
                            <w:pPr>
                              <w:pStyle w:val="Textedeformulaire"/>
                              <w:rPr>
                                <w:lang w:val="fr-FR"/>
                              </w:rPr>
                            </w:pPr>
                            <w:r w:rsidRPr="00827C5F">
                              <w:rPr>
                                <w:color w:val="000000" w:themeColor="text1"/>
                                <w:lang w:val="fr-FR"/>
                              </w:rPr>
                              <w:t>Testeur</w:t>
                            </w:r>
                            <w:r w:rsidR="00827C5F">
                              <w:rPr>
                                <w:lang w:val="fr-FR"/>
                              </w:rPr>
                              <w:t xml:space="preserve"> : </w:t>
                            </w:r>
                            <w:r>
                              <w:rPr>
                                <w:lang w:val="fr-FR"/>
                              </w:rPr>
                              <w:t>xxx</w:t>
                            </w:r>
                          </w:p>
                          <w:p w:rsidR="00C95D1C" w:rsidRPr="00C95D1C" w:rsidRDefault="00C95D1C" w:rsidP="004871D0">
                            <w:pPr>
                              <w:pStyle w:val="Textedeformulaire"/>
                              <w:rPr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3C8EB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alt="Status report form heading" style="position:absolute;margin-left:59.05pt;margin-top:23.25pt;width:110.25pt;height:13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" filled="f" stroked="f" strokeweight=".5pt">
                <v:textbox style="mso-fit-shape-to-text:t" inset="0,0,0,0">
                  <w:txbxContent>
                    <w:p w:rsidR="00C95D1C" w:rsidRDefault="002A0BF4" w:rsidP="00827C5F">
                      <w:pPr>
                        <w:pStyle w:val="Textedeformulaire"/>
                      </w:pPr>
                      <w:r w:rsidRPr="00827C5F">
                        <w:rPr>
                          <w:color w:val="000000" w:themeColor="text1"/>
                        </w:rPr>
                        <w:t>Ticket N°</w:t>
                      </w:r>
                      <w:r w:rsidR="00827C5F" w:rsidRPr="00827C5F">
                        <w:rPr>
                          <w:color w:val="000000" w:themeColor="text1"/>
                        </w:rPr>
                        <w:t xml:space="preserve"> </w:t>
                      </w:r>
                      <w:r w:rsidR="00827C5F" w:rsidRPr="00827C5F">
                        <w:t xml:space="preserve">: </w:t>
                      </w:r>
                      <w:r w:rsidRPr="00827C5F">
                        <w:t xml:space="preserve"> xxx</w:t>
                      </w:r>
                    </w:p>
                    <w:p w:rsidR="00827C5F" w:rsidRPr="00827C5F" w:rsidRDefault="00827C5F" w:rsidP="00827C5F">
                      <w:pPr>
                        <w:pStyle w:val="Textedeformulaire"/>
                      </w:pPr>
                    </w:p>
                    <w:p w:rsidR="00C95D1C" w:rsidRDefault="002A0BF4" w:rsidP="00827C5F">
                      <w:pPr>
                        <w:pStyle w:val="Textedeformulaire"/>
                      </w:pPr>
                      <w:r w:rsidRPr="00827C5F">
                        <w:rPr>
                          <w:color w:val="000000" w:themeColor="text1"/>
                        </w:rPr>
                        <w:t>Client</w:t>
                      </w:r>
                      <w:r w:rsidR="00827C5F" w:rsidRPr="00827C5F">
                        <w:rPr>
                          <w:color w:val="000000" w:themeColor="text1"/>
                        </w:rPr>
                        <w:t xml:space="preserve"> </w:t>
                      </w:r>
                      <w:r w:rsidR="00827C5F" w:rsidRPr="00827C5F">
                        <w:t>: xxx</w:t>
                      </w:r>
                    </w:p>
                    <w:p w:rsidR="00827C5F" w:rsidRPr="00827C5F" w:rsidRDefault="00827C5F" w:rsidP="00827C5F">
                      <w:pPr>
                        <w:pStyle w:val="Textedeformulaire"/>
                      </w:pPr>
                    </w:p>
                    <w:p w:rsidR="00C95D1C" w:rsidRPr="00C95D1C" w:rsidRDefault="002A0BF4" w:rsidP="00827C5F">
                      <w:pPr>
                        <w:pStyle w:val="Textedeformulaire"/>
                        <w:rPr>
                          <w:lang w:val="fr-FR"/>
                        </w:rPr>
                      </w:pPr>
                      <w:r w:rsidRPr="00827C5F">
                        <w:rPr>
                          <w:color w:val="000000" w:themeColor="text1"/>
                          <w:lang w:val="fr-FR"/>
                        </w:rPr>
                        <w:t>Testeur</w:t>
                      </w:r>
                      <w:r w:rsidR="00827C5F">
                        <w:rPr>
                          <w:lang w:val="fr-FR"/>
                        </w:rPr>
                        <w:t xml:space="preserve"> : </w:t>
                      </w:r>
                      <w:r>
                        <w:rPr>
                          <w:lang w:val="fr-FR"/>
                        </w:rPr>
                        <w:t>xxx</w:t>
                      </w:r>
                    </w:p>
                    <w:p w:rsidR="00C95D1C" w:rsidRPr="00C95D1C" w:rsidRDefault="00C95D1C" w:rsidP="004871D0">
                      <w:pPr>
                        <w:pStyle w:val="Textedeformulaire"/>
                        <w:rPr>
                          <w:lang w:val="fr-F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D72357" w:rsidRPr="00856815" w:rsidRDefault="00D72357" w:rsidP="002A0BF4">
      <w:pPr>
        <w:rPr>
          <w:rFonts w:ascii="Verdana" w:hAnsi="Verdana"/>
          <w:b/>
          <w:sz w:val="24"/>
          <w:szCs w:val="24"/>
          <w:lang w:val="fr-FR"/>
        </w:rPr>
      </w:pPr>
      <w:r w:rsidRPr="00856815">
        <w:rPr>
          <w:rFonts w:ascii="Verdana" w:hAnsi="Verdana"/>
          <w:b/>
          <w:sz w:val="24"/>
          <w:szCs w:val="24"/>
          <w:lang w:val="fr-FR"/>
        </w:rPr>
        <w:t>Références :</w:t>
      </w:r>
    </w:p>
    <w:p w:rsidR="002A0BF4" w:rsidRPr="00856815" w:rsidRDefault="002A0BF4" w:rsidP="002A0BF4">
      <w:pPr>
        <w:rPr>
          <w:rFonts w:ascii="Verdana" w:hAnsi="Verdana"/>
          <w:color w:val="000000"/>
          <w:lang w:val="fr-FR"/>
        </w:rPr>
      </w:pPr>
      <w:r w:rsidRPr="00856815">
        <w:rPr>
          <w:rFonts w:ascii="Verdana" w:hAnsi="Verdana"/>
          <w:b/>
          <w:lang w:val="fr-FR"/>
        </w:rPr>
        <w:t>Exigences</w:t>
      </w:r>
      <w:r w:rsidRPr="00856815">
        <w:rPr>
          <w:rFonts w:ascii="Verdana" w:hAnsi="Verdana"/>
          <w:lang w:val="fr-FR"/>
        </w:rPr>
        <w:t> (Squash) :</w:t>
      </w:r>
    </w:p>
    <w:p w:rsidR="002A0BF4" w:rsidRPr="00856815" w:rsidRDefault="002A0BF4" w:rsidP="00033191">
      <w:pPr>
        <w:pStyle w:val="Organisation"/>
        <w:rPr>
          <w:lang w:val="fr-FR"/>
        </w:rPr>
      </w:pPr>
      <w:r w:rsidRPr="00856815">
        <w:rPr>
          <w:lang w:val="fr-FR"/>
        </w:rPr>
        <w:t>Recette</w:t>
      </w:r>
    </w:p>
    <w:tbl>
      <w:tblPr>
        <w:tblStyle w:val="Grilledutableau"/>
        <w:tblW w:w="5000" w:type="pct"/>
        <w:tblLook w:val="04E0" w:firstRow="1" w:lastRow="1" w:firstColumn="1" w:lastColumn="0" w:noHBand="0" w:noVBand="1"/>
        <w:tblDescription w:val="Project snapshot"/>
      </w:tblPr>
      <w:tblGrid>
        <w:gridCol w:w="1979"/>
        <w:gridCol w:w="2613"/>
        <w:gridCol w:w="1344"/>
        <w:gridCol w:w="1978"/>
        <w:gridCol w:w="1978"/>
        <w:gridCol w:w="1978"/>
      </w:tblGrid>
      <w:tr w:rsidR="00B706E6" w:rsidRPr="00856815" w:rsidTr="00B70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834" w:type="pct"/>
            <w:vAlign w:val="bottom"/>
          </w:tcPr>
          <w:p w:rsidR="00856815" w:rsidRPr="00856815" w:rsidRDefault="00F65F10" w:rsidP="00856815">
            <w:pPr>
              <w:ind w:right="113"/>
              <w:jc w:val="center"/>
              <w:rPr>
                <w:rFonts w:ascii="Verdana" w:hAnsi="Verdana"/>
                <w:sz w:val="14"/>
                <w:szCs w:val="14"/>
                <w:lang w:val="fr-FR"/>
              </w:rPr>
            </w:pPr>
            <w:proofErr w:type="spellStart"/>
            <w:r>
              <w:rPr>
                <w:rFonts w:ascii="Verdana" w:hAnsi="Verdana"/>
                <w:color w:val="404040"/>
                <w:sz w:val="14"/>
                <w:szCs w:val="14"/>
                <w:lang w:val="fr-FR"/>
              </w:rPr>
              <w:t>Desc</w:t>
            </w:r>
            <w:proofErr w:type="spellEnd"/>
            <w:r>
              <w:rPr>
                <w:rFonts w:ascii="Verdana" w:hAnsi="Verdana"/>
                <w:color w:val="404040"/>
                <w:sz w:val="14"/>
                <w:szCs w:val="14"/>
                <w:lang w:val="fr-FR"/>
              </w:rPr>
              <w:t xml:space="preserve"> </w:t>
            </w:r>
            <w:r w:rsidR="00B706E6">
              <w:rPr>
                <w:rFonts w:ascii="Verdana" w:hAnsi="Verdana"/>
                <w:color w:val="404040"/>
                <w:sz w:val="14"/>
                <w:szCs w:val="14"/>
                <w:lang w:val="fr-FR"/>
              </w:rPr>
              <w:t>UC</w:t>
            </w:r>
            <w:r>
              <w:rPr>
                <w:rFonts w:ascii="Verdana" w:hAnsi="Verdana"/>
                <w:color w:val="404040"/>
                <w:sz w:val="14"/>
                <w:szCs w:val="14"/>
                <w:lang w:val="fr-FR"/>
              </w:rPr>
              <w:t xml:space="preserve"> manuelle</w:t>
            </w:r>
          </w:p>
        </w:tc>
        <w:tc>
          <w:tcPr>
            <w:tcW w:w="1101" w:type="pct"/>
            <w:vAlign w:val="bottom"/>
          </w:tcPr>
          <w:p w:rsidR="00856815" w:rsidRPr="00856815" w:rsidRDefault="00856815" w:rsidP="00856815">
            <w:pPr>
              <w:ind w:left="0" w:right="113"/>
              <w:jc w:val="center"/>
              <w:rPr>
                <w:rFonts w:ascii="Verdana" w:hAnsi="Verdana"/>
                <w:sz w:val="14"/>
                <w:szCs w:val="14"/>
                <w:lang w:val="fr-FR"/>
              </w:rPr>
            </w:pPr>
            <w:r w:rsidRPr="00856815">
              <w:rPr>
                <w:rFonts w:ascii="Verdana" w:hAnsi="Verdana"/>
                <w:color w:val="404040"/>
                <w:sz w:val="14"/>
                <w:szCs w:val="14"/>
                <w:lang w:val="fr-FR"/>
              </w:rPr>
              <w:t>Problèmes</w:t>
            </w:r>
          </w:p>
        </w:tc>
        <w:tc>
          <w:tcPr>
            <w:tcW w:w="566" w:type="pct"/>
            <w:vAlign w:val="bottom"/>
          </w:tcPr>
          <w:p w:rsidR="00856815" w:rsidRPr="00856815" w:rsidRDefault="00856815" w:rsidP="00856815">
            <w:pPr>
              <w:ind w:left="0" w:right="113"/>
              <w:jc w:val="center"/>
              <w:rPr>
                <w:rFonts w:ascii="Verdana" w:hAnsi="Verdana"/>
                <w:sz w:val="14"/>
                <w:szCs w:val="14"/>
                <w:lang w:val="fr-FR"/>
              </w:rPr>
            </w:pPr>
            <w:r w:rsidRPr="00856815">
              <w:rPr>
                <w:rFonts w:ascii="Verdana" w:hAnsi="Verdana"/>
                <w:sz w:val="14"/>
                <w:szCs w:val="14"/>
                <w:lang w:val="fr-FR"/>
              </w:rPr>
              <w:t>IE</w:t>
            </w:r>
          </w:p>
        </w:tc>
        <w:tc>
          <w:tcPr>
            <w:tcW w:w="833" w:type="pct"/>
            <w:vAlign w:val="bottom"/>
          </w:tcPr>
          <w:p w:rsidR="00856815" w:rsidRPr="00856815" w:rsidRDefault="00856815" w:rsidP="00856815">
            <w:pPr>
              <w:ind w:left="0" w:right="113"/>
              <w:jc w:val="center"/>
              <w:rPr>
                <w:rFonts w:ascii="Verdana" w:hAnsi="Verdana"/>
                <w:sz w:val="14"/>
                <w:szCs w:val="14"/>
                <w:lang w:val="fr-FR"/>
              </w:rPr>
            </w:pPr>
            <w:r w:rsidRPr="00856815">
              <w:rPr>
                <w:rFonts w:ascii="Verdana" w:hAnsi="Verdana"/>
                <w:sz w:val="14"/>
                <w:szCs w:val="14"/>
                <w:lang w:val="fr-FR"/>
              </w:rPr>
              <w:t>Mozilla</w:t>
            </w:r>
          </w:p>
        </w:tc>
        <w:tc>
          <w:tcPr>
            <w:tcW w:w="833" w:type="pct"/>
            <w:vAlign w:val="bottom"/>
          </w:tcPr>
          <w:p w:rsidR="00856815" w:rsidRPr="00856815" w:rsidRDefault="00856815" w:rsidP="00856815">
            <w:pPr>
              <w:ind w:left="0" w:right="113"/>
              <w:jc w:val="center"/>
              <w:rPr>
                <w:rFonts w:ascii="Verdana" w:hAnsi="Verdana"/>
                <w:sz w:val="14"/>
                <w:szCs w:val="14"/>
                <w:lang w:val="fr-FR"/>
              </w:rPr>
            </w:pPr>
            <w:r w:rsidRPr="00856815">
              <w:rPr>
                <w:rFonts w:ascii="Verdana" w:hAnsi="Verdana"/>
                <w:sz w:val="14"/>
                <w:szCs w:val="14"/>
                <w:lang w:val="fr-FR"/>
              </w:rPr>
              <w:t>Chrome</w:t>
            </w:r>
          </w:p>
        </w:tc>
        <w:tc>
          <w:tcPr>
            <w:tcW w:w="833" w:type="pct"/>
          </w:tcPr>
          <w:p w:rsidR="00856815" w:rsidRPr="00856815" w:rsidRDefault="00856815" w:rsidP="00856815">
            <w:pPr>
              <w:ind w:right="113"/>
              <w:jc w:val="center"/>
              <w:rPr>
                <w:rFonts w:ascii="Verdana" w:hAnsi="Verdana"/>
                <w:sz w:val="14"/>
                <w:szCs w:val="14"/>
                <w:lang w:val="fr-FR"/>
              </w:rPr>
            </w:pPr>
            <w:r w:rsidRPr="00856815">
              <w:rPr>
                <w:rFonts w:ascii="Verdana" w:hAnsi="Verdana"/>
                <w:sz w:val="14"/>
                <w:szCs w:val="14"/>
                <w:lang w:val="fr-FR"/>
              </w:rPr>
              <w:t>Mobile</w:t>
            </w:r>
          </w:p>
        </w:tc>
      </w:tr>
      <w:tr w:rsidR="00B706E6" w:rsidRPr="00856815" w:rsidTr="00B706E6">
        <w:trPr>
          <w:trHeight w:val="20"/>
        </w:trPr>
        <w:tc>
          <w:tcPr>
            <w:tcW w:w="834" w:type="pct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0" w:type="auto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566" w:type="pct"/>
          </w:tcPr>
          <w:p w:rsidR="00B706E6" w:rsidRPr="00856815" w:rsidRDefault="00B706E6" w:rsidP="00B706E6">
            <w:pPr>
              <w:ind w:left="0"/>
              <w:jc w:val="center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ind w:left="0"/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</w:tr>
      <w:tr w:rsidR="00B706E6" w:rsidRPr="00856815" w:rsidTr="00B706E6">
        <w:trPr>
          <w:trHeight w:val="20"/>
        </w:trPr>
        <w:tc>
          <w:tcPr>
            <w:tcW w:w="834" w:type="pct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0" w:type="auto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566" w:type="pct"/>
            <w:vAlign w:val="top"/>
          </w:tcPr>
          <w:p w:rsidR="00B706E6" w:rsidRDefault="00B706E6" w:rsidP="00B706E6">
            <w:pPr>
              <w:jc w:val="center"/>
            </w:pPr>
            <w:r w:rsidRPr="00C41437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</w:tr>
      <w:tr w:rsidR="00B706E6" w:rsidRPr="00856815" w:rsidTr="00B706E6">
        <w:trPr>
          <w:trHeight w:val="20"/>
        </w:trPr>
        <w:tc>
          <w:tcPr>
            <w:tcW w:w="834" w:type="pct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0" w:type="auto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566" w:type="pct"/>
            <w:vAlign w:val="top"/>
          </w:tcPr>
          <w:p w:rsidR="00B706E6" w:rsidRDefault="00B706E6" w:rsidP="00B706E6">
            <w:pPr>
              <w:jc w:val="center"/>
            </w:pPr>
            <w:r w:rsidRPr="00C41437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</w:tr>
      <w:tr w:rsidR="00B706E6" w:rsidRPr="00856815" w:rsidTr="00B706E6">
        <w:trPr>
          <w:trHeight w:val="20"/>
        </w:trPr>
        <w:tc>
          <w:tcPr>
            <w:tcW w:w="834" w:type="pct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0" w:type="auto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566" w:type="pct"/>
            <w:vAlign w:val="top"/>
          </w:tcPr>
          <w:p w:rsidR="00B706E6" w:rsidRDefault="00B706E6" w:rsidP="00B706E6">
            <w:pPr>
              <w:jc w:val="center"/>
            </w:pPr>
            <w:r w:rsidRPr="00C41437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</w:tr>
      <w:tr w:rsidR="00B706E6" w:rsidRPr="00856815" w:rsidTr="00B706E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834" w:type="pct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0" w:type="auto"/>
          </w:tcPr>
          <w:p w:rsidR="00B706E6" w:rsidRPr="00856815" w:rsidRDefault="00B706E6" w:rsidP="00B706E6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566" w:type="pct"/>
            <w:vAlign w:val="top"/>
          </w:tcPr>
          <w:p w:rsidR="00B706E6" w:rsidRDefault="00B706E6" w:rsidP="00B706E6">
            <w:pPr>
              <w:jc w:val="center"/>
            </w:pPr>
            <w:r w:rsidRPr="00C41437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  <w:tc>
          <w:tcPr>
            <w:tcW w:w="833" w:type="pct"/>
            <w:vAlign w:val="top"/>
          </w:tcPr>
          <w:p w:rsidR="00B706E6" w:rsidRDefault="00B706E6" w:rsidP="00B706E6">
            <w:pPr>
              <w:jc w:val="center"/>
            </w:pPr>
            <w:r w:rsidRPr="00561DD8">
              <w:rPr>
                <w:rFonts w:ascii="Verdana" w:hAnsi="Verdana"/>
                <w:lang w:val="fr-FR"/>
              </w:rPr>
              <w:t>O/N</w:t>
            </w:r>
          </w:p>
        </w:tc>
      </w:tr>
    </w:tbl>
    <w:p w:rsidR="00C23094" w:rsidRDefault="00C23094" w:rsidP="00033191">
      <w:pPr>
        <w:pStyle w:val="Organisation"/>
        <w:ind w:left="0"/>
        <w:rPr>
          <w:lang w:val="fr-FR"/>
        </w:rPr>
      </w:pPr>
    </w:p>
    <w:p w:rsidR="00C23094" w:rsidRDefault="00C23094" w:rsidP="00C23094">
      <w:pPr>
        <w:rPr>
          <w:color w:val="C00000"/>
          <w:sz w:val="36"/>
          <w:lang w:val="fr-FR"/>
        </w:rPr>
      </w:pPr>
      <w:r>
        <w:rPr>
          <w:lang w:val="fr-FR"/>
        </w:rPr>
        <w:br w:type="page"/>
      </w:r>
    </w:p>
    <w:p w:rsidR="00033191" w:rsidRDefault="00033191" w:rsidP="00033191">
      <w:pPr>
        <w:pStyle w:val="Organisation"/>
        <w:ind w:left="0"/>
        <w:rPr>
          <w:lang w:val="fr-FR"/>
        </w:rPr>
      </w:pPr>
      <w:bookmarkStart w:id="0" w:name="_GoBack"/>
      <w:bookmarkEnd w:id="0"/>
    </w:p>
    <w:p w:rsidR="00FE731F" w:rsidRPr="00FE731F" w:rsidRDefault="004871D0" w:rsidP="00033191">
      <w:pPr>
        <w:pStyle w:val="Organisation"/>
        <w:ind w:left="0"/>
        <w:rPr>
          <w:lang w:val="fr-FR"/>
        </w:rPr>
      </w:pPr>
      <w:r w:rsidRPr="00856815">
        <w:rPr>
          <w:lang w:val="fr-FR"/>
        </w:rPr>
        <w:t>Synthèse de l’état</w:t>
      </w:r>
      <w:r w:rsidR="00856815" w:rsidRPr="00856815">
        <w:rPr>
          <w:lang w:val="fr-FR"/>
        </w:rPr>
        <w:t xml:space="preserve"> (limitation, échanges, </w:t>
      </w:r>
      <w:proofErr w:type="gramStart"/>
      <w:r w:rsidR="00856815" w:rsidRPr="00856815">
        <w:rPr>
          <w:lang w:val="fr-FR"/>
        </w:rPr>
        <w:t>etc...</w:t>
      </w:r>
      <w:proofErr w:type="gramEnd"/>
      <w:r w:rsidR="00856815" w:rsidRPr="00856815">
        <w:rPr>
          <w:lang w:val="fr-FR"/>
        </w:rPr>
        <w:t>)</w:t>
      </w:r>
    </w:p>
    <w:tbl>
      <w:tblPr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12" w:space="0" w:color="000000" w:themeColor="text1"/>
          <w:right w:val="single" w:sz="4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summary"/>
      </w:tblPr>
      <w:tblGrid>
        <w:gridCol w:w="11870"/>
      </w:tblGrid>
      <w:tr w:rsidR="00542C0C" w:rsidRPr="00856815" w:rsidTr="004871D0">
        <w:sdt>
          <w:sdtPr>
            <w:rPr>
              <w:rFonts w:ascii="Verdana" w:hAnsi="Verdana"/>
              <w:lang w:val="fr-FR"/>
            </w:rPr>
            <w:id w:val="154348348"/>
            <w:placeholder>
              <w:docPart w:val="932ABC7DD18E4FAD9163EFA77E9D49AE"/>
            </w:placeholder>
            <w:temporary/>
            <w:showingPlcHdr/>
            <w:text/>
          </w:sdtPr>
          <w:sdtEndPr/>
          <w:sdtContent>
            <w:tc>
              <w:tcPr>
                <w:tcW w:w="8414" w:type="dxa"/>
              </w:tcPr>
              <w:p w:rsidR="00542C0C" w:rsidRPr="00856815" w:rsidRDefault="004871D0">
                <w:pPr>
                  <w:pStyle w:val="Textedetableau"/>
                  <w:rPr>
                    <w:rFonts w:ascii="Verdana" w:hAnsi="Verdana"/>
                    <w:lang w:val="fr-FR"/>
                  </w:rPr>
                </w:pPr>
                <w:r w:rsidRPr="00856815">
                  <w:rPr>
                    <w:rFonts w:ascii="Verdana" w:hAnsi="Verdana"/>
                    <w:color w:val="404040"/>
                    <w:lang w:val="fr-FR"/>
                  </w:rPr>
                  <w:t>[Tapez le texte ici.]</w:t>
                </w:r>
              </w:p>
            </w:tc>
          </w:sdtContent>
        </w:sdt>
      </w:tr>
    </w:tbl>
    <w:p w:rsidR="00542C0C" w:rsidRPr="00856815" w:rsidRDefault="00542C0C">
      <w:pPr>
        <w:rPr>
          <w:rFonts w:ascii="Verdana" w:hAnsi="Verdana"/>
          <w:lang w:val="fr-FR"/>
        </w:rPr>
      </w:pPr>
    </w:p>
    <w:p w:rsidR="00D44305" w:rsidRDefault="00D44305">
      <w:pPr>
        <w:rPr>
          <w:rFonts w:ascii="Verdana" w:hAnsi="Verdana"/>
          <w:b/>
          <w:color w:val="C00000"/>
          <w:lang w:val="fr-FR"/>
        </w:rPr>
      </w:pPr>
      <w:r>
        <w:rPr>
          <w:rFonts w:ascii="Verdana" w:hAnsi="Verdana"/>
          <w:b/>
          <w:color w:val="C00000"/>
          <w:lang w:val="fr-FR"/>
        </w:rPr>
        <w:br w:type="page"/>
      </w:r>
    </w:p>
    <w:p w:rsidR="00D72357" w:rsidRDefault="00856815" w:rsidP="00033191">
      <w:pPr>
        <w:pStyle w:val="Organisation"/>
        <w:rPr>
          <w:lang w:val="fr-FR"/>
        </w:rPr>
      </w:pPr>
      <w:r w:rsidRPr="00856815">
        <w:rPr>
          <w:lang w:val="fr-FR"/>
        </w:rPr>
        <w:lastRenderedPageBreak/>
        <w:t xml:space="preserve">Idées de </w:t>
      </w:r>
      <w:r>
        <w:rPr>
          <w:lang w:val="fr-FR"/>
        </w:rPr>
        <w:t>TestA</w:t>
      </w:r>
      <w:r w:rsidR="00D72357" w:rsidRPr="00856815">
        <w:rPr>
          <w:lang w:val="fr-FR"/>
        </w:rPr>
        <w:t>uto à produire :</w:t>
      </w:r>
    </w:p>
    <w:p w:rsidR="00033191" w:rsidRPr="00856815" w:rsidRDefault="00033191" w:rsidP="00033191">
      <w:pPr>
        <w:pStyle w:val="Organisation"/>
        <w:rPr>
          <w:lang w:val="fr-FR"/>
        </w:rPr>
      </w:pPr>
    </w:p>
    <w:tbl>
      <w:tblPr>
        <w:tblStyle w:val="Grilledutableau"/>
        <w:tblW w:w="4967" w:type="pct"/>
        <w:tblLook w:val="04E0" w:firstRow="1" w:lastRow="1" w:firstColumn="1" w:lastColumn="0" w:noHBand="0" w:noVBand="1"/>
        <w:tblDescription w:val="Project snapshot"/>
      </w:tblPr>
      <w:tblGrid>
        <w:gridCol w:w="2439"/>
        <w:gridCol w:w="9353"/>
      </w:tblGrid>
      <w:tr w:rsidR="00856815" w:rsidRPr="00856815" w:rsidTr="00856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34" w:type="pct"/>
            <w:vAlign w:val="bottom"/>
          </w:tcPr>
          <w:p w:rsidR="00856815" w:rsidRPr="00856815" w:rsidRDefault="00856815" w:rsidP="00796C48">
            <w:pPr>
              <w:rPr>
                <w:rFonts w:ascii="Verdana" w:hAnsi="Verdana"/>
                <w:sz w:val="14"/>
                <w:szCs w:val="14"/>
                <w:lang w:val="fr-FR"/>
              </w:rPr>
            </w:pPr>
            <w:r w:rsidRPr="00856815">
              <w:rPr>
                <w:rFonts w:ascii="Verdana" w:hAnsi="Verdana"/>
                <w:color w:val="404040"/>
                <w:sz w:val="14"/>
                <w:szCs w:val="14"/>
                <w:lang w:val="fr-FR"/>
              </w:rPr>
              <w:t>Exigence</w:t>
            </w:r>
          </w:p>
        </w:tc>
        <w:tc>
          <w:tcPr>
            <w:tcW w:w="3966" w:type="pct"/>
            <w:vAlign w:val="bottom"/>
          </w:tcPr>
          <w:p w:rsidR="00856815" w:rsidRPr="00856815" w:rsidRDefault="00856815" w:rsidP="00796C48">
            <w:pPr>
              <w:rPr>
                <w:rFonts w:ascii="Verdana" w:hAnsi="Verdana"/>
                <w:sz w:val="14"/>
                <w:szCs w:val="14"/>
                <w:lang w:val="fr-FR"/>
              </w:rPr>
            </w:pPr>
            <w:r w:rsidRPr="00856815">
              <w:rPr>
                <w:rFonts w:ascii="Verdana" w:hAnsi="Verdana"/>
                <w:color w:val="404040"/>
                <w:sz w:val="14"/>
                <w:szCs w:val="14"/>
                <w:lang w:val="fr-FR"/>
              </w:rPr>
              <w:t>Problème recherché</w:t>
            </w:r>
          </w:p>
        </w:tc>
      </w:tr>
      <w:tr w:rsidR="00856815" w:rsidRPr="00856815" w:rsidTr="00856815">
        <w:tc>
          <w:tcPr>
            <w:tcW w:w="1034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3966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</w:tr>
      <w:tr w:rsidR="00856815" w:rsidRPr="00856815" w:rsidTr="00856815">
        <w:tc>
          <w:tcPr>
            <w:tcW w:w="1034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3966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</w:tr>
      <w:tr w:rsidR="00856815" w:rsidRPr="00856815" w:rsidTr="00856815">
        <w:tc>
          <w:tcPr>
            <w:tcW w:w="1034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3966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</w:tr>
      <w:tr w:rsidR="00856815" w:rsidRPr="00856815" w:rsidTr="00856815">
        <w:tc>
          <w:tcPr>
            <w:tcW w:w="1034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3966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</w:tr>
      <w:tr w:rsidR="00856815" w:rsidRPr="00856815" w:rsidTr="0085681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4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  <w:tc>
          <w:tcPr>
            <w:tcW w:w="3966" w:type="pct"/>
          </w:tcPr>
          <w:p w:rsidR="00856815" w:rsidRPr="00856815" w:rsidRDefault="00856815" w:rsidP="00796C48">
            <w:pPr>
              <w:rPr>
                <w:rFonts w:ascii="Verdana" w:hAnsi="Verdana"/>
                <w:lang w:val="fr-FR"/>
              </w:rPr>
            </w:pPr>
          </w:p>
        </w:tc>
      </w:tr>
    </w:tbl>
    <w:p w:rsidR="00033191" w:rsidRDefault="00033191">
      <w:pPr>
        <w:rPr>
          <w:rFonts w:ascii="Verdana" w:hAnsi="Verdana"/>
          <w:lang w:val="fr-FR"/>
        </w:rPr>
      </w:pPr>
    </w:p>
    <w:p w:rsidR="00D72357" w:rsidRDefault="00033191" w:rsidP="00033191">
      <w:pPr>
        <w:tabs>
          <w:tab w:val="left" w:pos="5415"/>
        </w:tabs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ab/>
      </w:r>
    </w:p>
    <w:p w:rsidR="00033191" w:rsidRDefault="00033191">
      <w:pPr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br w:type="page"/>
      </w:r>
    </w:p>
    <w:p w:rsidR="00033191" w:rsidRDefault="00033191" w:rsidP="00033191">
      <w:pPr>
        <w:pStyle w:val="Organisation"/>
        <w:ind w:left="0"/>
        <w:rPr>
          <w:lang w:val="fr-FR"/>
        </w:rPr>
      </w:pPr>
      <w:r>
        <w:rPr>
          <w:lang w:val="fr-FR"/>
        </w:rPr>
        <w:lastRenderedPageBreak/>
        <w:t>Annexes :</w:t>
      </w:r>
    </w:p>
    <w:p w:rsidR="00033191" w:rsidRDefault="00033191" w:rsidP="00033191">
      <w:pPr>
        <w:pStyle w:val="Paragraphedeliste"/>
        <w:numPr>
          <w:ilvl w:val="0"/>
          <w:numId w:val="1"/>
        </w:numPr>
        <w:tabs>
          <w:tab w:val="left" w:pos="5415"/>
        </w:tabs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>Captures</w:t>
      </w:r>
      <w:r w:rsidR="00472FF9">
        <w:rPr>
          <w:rFonts w:ascii="Verdana" w:hAnsi="Verdana"/>
          <w:lang w:val="fr-FR"/>
        </w:rPr>
        <w:t xml:space="preserve"> (Nommées par N° UC concerné</w:t>
      </w:r>
      <w:r w:rsidR="00AE6034">
        <w:rPr>
          <w:rFonts w:ascii="Verdana" w:hAnsi="Verdana"/>
          <w:lang w:val="fr-FR"/>
        </w:rPr>
        <w:t xml:space="preserve"> </w:t>
      </w:r>
      <w:r w:rsidR="00472FF9">
        <w:rPr>
          <w:rFonts w:ascii="Verdana" w:hAnsi="Verdana"/>
          <w:lang w:val="fr-FR"/>
        </w:rPr>
        <w:t>+</w:t>
      </w:r>
      <w:r w:rsidR="00AE6034">
        <w:rPr>
          <w:rFonts w:ascii="Verdana" w:hAnsi="Verdana"/>
          <w:lang w:val="fr-FR"/>
        </w:rPr>
        <w:t xml:space="preserve"> </w:t>
      </w:r>
      <w:proofErr w:type="spellStart"/>
      <w:r w:rsidR="00472FF9">
        <w:rPr>
          <w:rFonts w:ascii="Verdana" w:hAnsi="Verdana"/>
          <w:lang w:val="fr-FR"/>
        </w:rPr>
        <w:t>desc</w:t>
      </w:r>
      <w:proofErr w:type="spellEnd"/>
      <w:r w:rsidR="00AE6034">
        <w:rPr>
          <w:rFonts w:ascii="Verdana" w:hAnsi="Verdana"/>
          <w:lang w:val="fr-FR"/>
        </w:rPr>
        <w:t>.</w:t>
      </w:r>
      <w:r w:rsidR="00472FF9">
        <w:rPr>
          <w:rFonts w:ascii="Verdana" w:hAnsi="Verdana"/>
          <w:lang w:val="fr-FR"/>
        </w:rPr>
        <w:t>)</w:t>
      </w:r>
    </w:p>
    <w:p w:rsidR="00033191" w:rsidRPr="00033191" w:rsidRDefault="00033191" w:rsidP="00033191">
      <w:pPr>
        <w:pStyle w:val="Paragraphedeliste"/>
        <w:numPr>
          <w:ilvl w:val="0"/>
          <w:numId w:val="1"/>
        </w:numPr>
        <w:tabs>
          <w:tab w:val="left" w:pos="5415"/>
        </w:tabs>
        <w:rPr>
          <w:rFonts w:ascii="Verdana" w:hAnsi="Verdana"/>
          <w:lang w:val="fr-FR"/>
        </w:rPr>
      </w:pPr>
      <w:r>
        <w:rPr>
          <w:rFonts w:ascii="Verdana" w:hAnsi="Verdana"/>
          <w:lang w:val="fr-FR"/>
        </w:rPr>
        <w:t xml:space="preserve">Doc </w:t>
      </w:r>
      <w:proofErr w:type="spellStart"/>
      <w:r>
        <w:rPr>
          <w:rFonts w:ascii="Verdana" w:hAnsi="Verdana"/>
          <w:lang w:val="fr-FR"/>
        </w:rPr>
        <w:t>xls</w:t>
      </w:r>
      <w:proofErr w:type="spellEnd"/>
      <w:r w:rsidR="00472FF9">
        <w:rPr>
          <w:rFonts w:ascii="Verdana" w:hAnsi="Verdana"/>
          <w:lang w:val="fr-FR"/>
        </w:rPr>
        <w:t xml:space="preserve"> (Utiles pour </w:t>
      </w:r>
      <w:r w:rsidR="00AE6034">
        <w:rPr>
          <w:rFonts w:ascii="Verdana" w:hAnsi="Verdana"/>
          <w:lang w:val="fr-FR"/>
        </w:rPr>
        <w:t>tests connectique : requêtes/réponses, écarts constatés, etc…)</w:t>
      </w:r>
    </w:p>
    <w:sectPr w:rsidR="00033191" w:rsidRPr="00033191" w:rsidSect="005C65CF">
      <w:headerReference w:type="default" r:id="rId10"/>
      <w:footerReference w:type="default" r:id="rId11"/>
      <w:footerReference w:type="first" r:id="rId12"/>
      <w:pgSz w:w="15840" w:h="12240" w:orient="landscape" w:code="1"/>
      <w:pgMar w:top="3096" w:right="1080" w:bottom="720" w:left="2880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952" w:rsidRDefault="00267952">
      <w:pPr>
        <w:spacing w:after="0" w:line="240" w:lineRule="auto"/>
      </w:pPr>
      <w:r>
        <w:separator/>
      </w:r>
    </w:p>
    <w:p w:rsidR="00267952" w:rsidRDefault="00267952"/>
  </w:endnote>
  <w:endnote w:type="continuationSeparator" w:id="0">
    <w:p w:rsidR="00267952" w:rsidRDefault="00267952">
      <w:pPr>
        <w:spacing w:after="0" w:line="240" w:lineRule="auto"/>
      </w:pPr>
      <w:r>
        <w:continuationSeparator/>
      </w:r>
    </w:p>
    <w:p w:rsidR="00267952" w:rsidRDefault="002679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5230"/>
    </w:tblGrid>
    <w:tr w:rsidR="00C95D1C">
      <w:trPr>
        <w:trHeight w:hRule="exact" w:val="86"/>
      </w:trPr>
      <w:tc>
        <w:tcPr>
          <w:tcW w:w="10800" w:type="dxa"/>
          <w:shd w:val="clear" w:color="auto" w:fill="000000" w:themeFill="text1"/>
        </w:tcPr>
        <w:p w:rsidR="00C95D1C" w:rsidRDefault="00C95D1C">
          <w:pPr>
            <w:pStyle w:val="Pieddepage"/>
            <w:rPr>
              <w:sz w:val="10"/>
              <w:szCs w:val="10"/>
            </w:rPr>
          </w:pPr>
        </w:p>
      </w:tc>
    </w:tr>
  </w:tbl>
  <w:p w:rsidR="00C95D1C" w:rsidRDefault="00C95D1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act Information"/>
    </w:tblPr>
    <w:tblGrid>
      <w:gridCol w:w="11880"/>
      <w:gridCol w:w="406"/>
      <w:gridCol w:w="2944"/>
    </w:tblGrid>
    <w:tr w:rsidR="00C95D1C" w:rsidRPr="00CB3BA7">
      <w:tc>
        <w:tcPr>
          <w:tcW w:w="8424" w:type="dxa"/>
        </w:tcPr>
        <w:p w:rsidR="00C95D1C" w:rsidRPr="00CB3BA7" w:rsidRDefault="002A0BF4">
          <w:pPr>
            <w:pStyle w:val="Organisation"/>
            <w:rPr>
              <w:lang w:val="fr-FR"/>
            </w:rPr>
          </w:pPr>
          <w:r>
            <w:rPr>
              <w:lang w:val="fr-FR"/>
            </w:rPr>
            <w:t>Orchestra</w:t>
          </w:r>
        </w:p>
        <w:tbl>
          <w:tblPr>
            <w:tblW w:w="5000" w:type="pct"/>
            <w:tblBorders>
              <w:top w:val="single" w:sz="8" w:space="0" w:color="000000" w:themeColor="text1"/>
            </w:tblBorders>
            <w:tblLayout w:type="fixed"/>
            <w:tblCellMar>
              <w:left w:w="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54"/>
            <w:gridCol w:w="3890"/>
            <w:gridCol w:w="3901"/>
            <w:gridCol w:w="135"/>
          </w:tblGrid>
          <w:tr w:rsidR="00C95D1C" w:rsidRPr="002A0BF4">
            <w:trPr>
              <w:gridAfter w:val="1"/>
              <w:wAfter w:w="360" w:type="dxa"/>
              <w:trHeight w:hRule="exact" w:val="144"/>
            </w:trPr>
            <w:tc>
              <w:tcPr>
                <w:tcW w:w="1683" w:type="pct"/>
              </w:tcPr>
              <w:p w:rsidR="00C95D1C" w:rsidRPr="00CB3BA7" w:rsidRDefault="00C95D1C">
                <w:pPr>
                  <w:rPr>
                    <w:lang w:val="fr-FR"/>
                  </w:rPr>
                </w:pPr>
              </w:p>
            </w:tc>
            <w:tc>
              <w:tcPr>
                <w:tcW w:w="1656" w:type="pct"/>
              </w:tcPr>
              <w:p w:rsidR="00C95D1C" w:rsidRPr="00CB3BA7" w:rsidRDefault="00C95D1C">
                <w:pPr>
                  <w:rPr>
                    <w:lang w:val="fr-FR"/>
                  </w:rPr>
                </w:pPr>
              </w:p>
            </w:tc>
            <w:tc>
              <w:tcPr>
                <w:tcW w:w="1661" w:type="pct"/>
              </w:tcPr>
              <w:p w:rsidR="00C95D1C" w:rsidRPr="00CB3BA7" w:rsidRDefault="00C95D1C">
                <w:pPr>
                  <w:rPr>
                    <w:lang w:val="fr-FR"/>
                  </w:rPr>
                </w:pPr>
              </w:p>
            </w:tc>
          </w:tr>
          <w:tr w:rsidR="00C95D1C" w:rsidRPr="00F65F10">
            <w:tc>
              <w:tcPr>
                <w:tcW w:w="1683" w:type="pct"/>
                <w:tcMar>
                  <w:bottom w:w="144" w:type="dxa"/>
                </w:tcMar>
              </w:tcPr>
              <w:p w:rsidR="00C95D1C" w:rsidRPr="00CB3BA7" w:rsidRDefault="00C95D1C">
                <w:pPr>
                  <w:pStyle w:val="Pieddepage"/>
                  <w:rPr>
                    <w:lang w:val="fr-FR"/>
                  </w:rPr>
                </w:pPr>
                <w:r w:rsidRPr="00CB3BA7">
                  <w:rPr>
                    <w:rStyle w:val="lev"/>
                    <w:rFonts w:ascii="Arial" w:hAnsi="Arial"/>
                    <w:color w:val="EF4623"/>
                    <w:lang w:val="fr-FR"/>
                  </w:rPr>
                  <w:t>Tél.</w:t>
                </w:r>
                <w:r w:rsidRPr="00CB3BA7">
                  <w:rPr>
                    <w:rFonts w:ascii="Arial" w:hAnsi="Arial"/>
                    <w:color w:val="EF4623"/>
                    <w:lang w:val="fr-FR"/>
                  </w:rPr>
                  <w:t xml:space="preserve"> </w:t>
                </w:r>
                <w:r w:rsidR="002A0BF4" w:rsidRPr="002A0BF4">
                  <w:t>01 44 71 30 20</w:t>
                </w:r>
              </w:p>
              <w:p w:rsidR="00C95D1C" w:rsidRPr="00CB3BA7" w:rsidRDefault="00C95D1C">
                <w:pPr>
                  <w:pStyle w:val="Pieddepage"/>
                  <w:rPr>
                    <w:lang w:val="fr-FR"/>
                  </w:rPr>
                </w:pPr>
              </w:p>
            </w:tc>
            <w:tc>
              <w:tcPr>
                <w:tcW w:w="1656" w:type="pct"/>
                <w:tcMar>
                  <w:bottom w:w="144" w:type="dxa"/>
                </w:tcMar>
              </w:tcPr>
              <w:p w:rsidR="002A0BF4" w:rsidRDefault="002A0BF4">
                <w:pPr>
                  <w:pStyle w:val="Pieddepage"/>
                  <w:rPr>
                    <w:rFonts w:ascii="Arial" w:hAnsi="Arial" w:cs="Arial"/>
                    <w:color w:val="222222"/>
                    <w:shd w:val="clear" w:color="auto" w:fill="FFFFFF"/>
                  </w:rPr>
                </w:pPr>
                <w:r>
                  <w:rPr>
                    <w:rFonts w:ascii="Arial" w:hAnsi="Arial" w:cs="Arial"/>
                    <w:color w:val="222222"/>
                    <w:shd w:val="clear" w:color="auto" w:fill="FFFFFF"/>
                  </w:rPr>
                  <w:t>38 Avenue de l'Opéra</w:t>
                </w:r>
              </w:p>
              <w:p w:rsidR="00C95D1C" w:rsidRPr="00CB3BA7" w:rsidRDefault="002A0BF4">
                <w:pPr>
                  <w:pStyle w:val="Pieddepage"/>
                  <w:rPr>
                    <w:lang w:val="fr-FR"/>
                  </w:rPr>
                </w:pPr>
                <w:r w:rsidRPr="002A0BF4">
                  <w:rPr>
                    <w:rFonts w:ascii="Arial" w:hAnsi="Arial" w:cs="Arial"/>
                    <w:color w:val="222222"/>
                    <w:shd w:val="clear" w:color="auto" w:fill="FFFFFF"/>
                  </w:rPr>
                  <w:t>75002 Paris</w:t>
                </w:r>
              </w:p>
            </w:tc>
            <w:tc>
              <w:tcPr>
                <w:tcW w:w="1661" w:type="pct"/>
                <w:tcMar>
                  <w:bottom w:w="144" w:type="dxa"/>
                </w:tcMar>
              </w:tcPr>
              <w:p w:rsidR="00C95D1C" w:rsidRPr="00856815" w:rsidRDefault="002A0BF4" w:rsidP="002A0BF4">
                <w:pPr>
                  <w:pStyle w:val="Textedeformulaire"/>
                  <w:rPr>
                    <w:lang w:val="fr-FR"/>
                  </w:rPr>
                </w:pPr>
                <w:r w:rsidRPr="00856815">
                  <w:rPr>
                    <w:lang w:val="fr-FR"/>
                  </w:rPr>
                  <w:t>http://www.</w:t>
                </w:r>
                <w:r w:rsidRPr="00F65F10">
                  <w:rPr>
                    <w:rStyle w:val="Emphaseintense"/>
                    <w:lang w:val="fr-FR"/>
                  </w:rPr>
                  <w:t>orchestra</w:t>
                </w:r>
                <w:r w:rsidRPr="00856815">
                  <w:rPr>
                    <w:lang w:val="fr-FR"/>
                  </w:rPr>
                  <w:t>.eu/</w:t>
                </w:r>
              </w:p>
              <w:p w:rsidR="00C95D1C" w:rsidRPr="00856815" w:rsidRDefault="002A0BF4">
                <w:pPr>
                  <w:pStyle w:val="Pieddepage"/>
                  <w:rPr>
                    <w:lang w:val="fr-FR"/>
                  </w:rPr>
                </w:pPr>
                <w:r w:rsidRPr="00856815">
                  <w:rPr>
                    <w:lang w:val="fr-FR"/>
                  </w:rPr>
                  <w:t>equipe.qualite@orchestra.eu</w:t>
                </w:r>
              </w:p>
            </w:tc>
            <w:tc>
              <w:tcPr>
                <w:tcW w:w="360" w:type="dxa"/>
              </w:tcPr>
              <w:p w:rsidR="00C95D1C" w:rsidRPr="00856815" w:rsidRDefault="00C95D1C">
                <w:pPr>
                  <w:rPr>
                    <w:color w:val="C00000"/>
                    <w:lang w:val="fr-FR"/>
                  </w:rPr>
                </w:pPr>
                <w:r w:rsidRPr="00856815">
                  <w:rPr>
                    <w:color w:val="C00000"/>
                    <w:lang w:val="fr-FR"/>
                  </w:rPr>
                  <w:tab/>
                </w:r>
              </w:p>
            </w:tc>
          </w:tr>
        </w:tbl>
        <w:p w:rsidR="00C95D1C" w:rsidRPr="00CB3BA7" w:rsidRDefault="00C95D1C">
          <w:pPr>
            <w:pStyle w:val="Pieddepage"/>
            <w:rPr>
              <w:lang w:val="fr-FR"/>
            </w:rPr>
          </w:pPr>
        </w:p>
      </w:tc>
      <w:tc>
        <w:tcPr>
          <w:tcW w:w="288" w:type="dxa"/>
        </w:tcPr>
        <w:p w:rsidR="00C95D1C" w:rsidRPr="00CB3BA7" w:rsidRDefault="00C95D1C">
          <w:pPr>
            <w:pStyle w:val="Pieddepage"/>
            <w:rPr>
              <w:lang w:val="fr-FR"/>
            </w:rPr>
          </w:pPr>
        </w:p>
      </w:tc>
      <w:sdt>
        <w:sdtPr>
          <w:rPr>
            <w:lang w:val="fr-FR"/>
          </w:rPr>
          <w:alias w:val="Cliquez sur l’icône à droite pour remplacer le logo"/>
          <w:tag w:val="Cliquez sur l’icône à droite pour remplacer le logo"/>
          <w:id w:val="1506468256"/>
          <w:picture/>
        </w:sdtPr>
        <w:sdtEndPr/>
        <w:sdtContent>
          <w:tc>
            <w:tcPr>
              <w:tcW w:w="2088" w:type="dxa"/>
              <w:vAlign w:val="bottom"/>
            </w:tcPr>
            <w:p w:rsidR="00C95D1C" w:rsidRPr="00CB3BA7" w:rsidRDefault="00C95D1C">
              <w:pPr>
                <w:pStyle w:val="Graphisme"/>
                <w:rPr>
                  <w:lang w:val="fr-FR"/>
                </w:rPr>
              </w:pPr>
              <w:r w:rsidRPr="00CB3BA7">
                <w:rPr>
                  <w:noProof/>
                  <w:lang w:val="fr-FR" w:eastAsia="fr-FR"/>
                </w:rPr>
                <w:drawing>
                  <wp:inline distT="0" distB="0" distL="0" distR="0">
                    <wp:extent cx="689654" cy="448056"/>
                    <wp:effectExtent l="0" t="0" r="0" b="9525"/>
                    <wp:docPr id="3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89654" cy="4480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C95D1C" w:rsidRPr="00CB3BA7">
      <w:trPr>
        <w:trHeight w:hRule="exact" w:val="86"/>
      </w:trPr>
      <w:tc>
        <w:tcPr>
          <w:tcW w:w="8424" w:type="dxa"/>
          <w:shd w:val="clear" w:color="auto" w:fill="000000" w:themeFill="text1"/>
        </w:tcPr>
        <w:p w:rsidR="00C95D1C" w:rsidRPr="00CB3BA7" w:rsidRDefault="00C95D1C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88" w:type="dxa"/>
        </w:tcPr>
        <w:p w:rsidR="00C95D1C" w:rsidRPr="00CB3BA7" w:rsidRDefault="00C95D1C">
          <w:pPr>
            <w:pStyle w:val="Pieddepage"/>
            <w:rPr>
              <w:sz w:val="10"/>
              <w:szCs w:val="10"/>
              <w:lang w:val="fr-FR"/>
            </w:rPr>
          </w:pPr>
        </w:p>
      </w:tc>
      <w:tc>
        <w:tcPr>
          <w:tcW w:w="2088" w:type="dxa"/>
          <w:shd w:val="clear" w:color="auto" w:fill="000000" w:themeFill="text1"/>
        </w:tcPr>
        <w:p w:rsidR="00C95D1C" w:rsidRPr="00CB3BA7" w:rsidRDefault="00C95D1C">
          <w:pPr>
            <w:pStyle w:val="Pieddepage"/>
            <w:rPr>
              <w:sz w:val="10"/>
              <w:szCs w:val="10"/>
              <w:lang w:val="fr-FR"/>
            </w:rPr>
          </w:pPr>
        </w:p>
      </w:tc>
    </w:tr>
  </w:tbl>
  <w:p w:rsidR="00C95D1C" w:rsidRPr="00CB3BA7" w:rsidRDefault="00C95D1C">
    <w:pPr>
      <w:pStyle w:val="Pieddepage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952" w:rsidRDefault="00267952">
      <w:pPr>
        <w:spacing w:after="0" w:line="240" w:lineRule="auto"/>
      </w:pPr>
      <w:r>
        <w:separator/>
      </w:r>
    </w:p>
    <w:p w:rsidR="00267952" w:rsidRDefault="00267952"/>
  </w:footnote>
  <w:footnote w:type="continuationSeparator" w:id="0">
    <w:p w:rsidR="00267952" w:rsidRDefault="00267952">
      <w:pPr>
        <w:spacing w:after="0" w:line="240" w:lineRule="auto"/>
      </w:pPr>
      <w:r>
        <w:continuationSeparator/>
      </w:r>
    </w:p>
    <w:p w:rsidR="00267952" w:rsidRDefault="002679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945"/>
      <w:gridCol w:w="406"/>
      <w:gridCol w:w="7818"/>
      <w:gridCol w:w="4061"/>
    </w:tblGrid>
    <w:tr w:rsidR="00C95D1C">
      <w:trPr>
        <w:trHeight w:hRule="exact" w:val="720"/>
      </w:trPr>
      <w:sdt>
        <w:sdtPr>
          <w:alias w:val="Date"/>
          <w:tag w:val=""/>
          <w:id w:val="2064987651"/>
          <w:placeholder>
            <w:docPart w:val="0DF5CE1C07B54514B1D2F6DF30EC870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12-06-14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:rsidR="00C95D1C" w:rsidRDefault="009E0CCF">
              <w:pPr>
                <w:pStyle w:val="Date"/>
              </w:pPr>
              <w:r>
                <w:rPr>
                  <w:rFonts w:ascii="Arial" w:hAnsi="Arial"/>
                  <w:color w:val="000000"/>
                </w:rPr>
                <w:t>[Date]</w:t>
              </w:r>
            </w:p>
          </w:tc>
        </w:sdtContent>
      </w:sdt>
      <w:tc>
        <w:tcPr>
          <w:tcW w:w="288" w:type="dxa"/>
          <w:vAlign w:val="bottom"/>
        </w:tcPr>
        <w:p w:rsidR="00C95D1C" w:rsidRDefault="00C95D1C"/>
      </w:tc>
      <w:tc>
        <w:tcPr>
          <w:tcW w:w="5544" w:type="dxa"/>
          <w:vAlign w:val="bottom"/>
        </w:tcPr>
        <w:p w:rsidR="00C95D1C" w:rsidRDefault="00267952">
          <w:pPr>
            <w:pStyle w:val="Titre"/>
          </w:pPr>
          <w:sdt>
            <w:sdtPr>
              <w:alias w:val="Title"/>
              <w:tag w:val=""/>
              <w:id w:val="534769955"/>
              <w:placeholder>
                <w:docPart w:val="8406B93590674F03B9871BDD688E6798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2A0BF4">
                <w:t>Rapport de test</w:t>
              </w:r>
            </w:sdtContent>
          </w:sdt>
        </w:p>
      </w:tc>
      <w:tc>
        <w:tcPr>
          <w:tcW w:w="2880" w:type="dxa"/>
          <w:vAlign w:val="bottom"/>
        </w:tcPr>
        <w:p w:rsidR="00C95D1C" w:rsidRDefault="00C95D1C">
          <w:pPr>
            <w:pStyle w:val="Page"/>
          </w:pPr>
          <w:r>
            <w:rPr>
              <w:rFonts w:ascii="Arial" w:hAnsi="Arial"/>
              <w:color w:val="000000"/>
            </w:rPr>
            <w:t>Page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C23094">
            <w:t>03</w:t>
          </w:r>
          <w:r>
            <w:fldChar w:fldCharType="end"/>
          </w:r>
        </w:p>
      </w:tc>
    </w:tr>
    <w:tr w:rsidR="00C95D1C">
      <w:trPr>
        <w:trHeight w:hRule="exact" w:val="86"/>
      </w:trPr>
      <w:tc>
        <w:tcPr>
          <w:tcW w:w="2088" w:type="dxa"/>
          <w:shd w:val="clear" w:color="auto" w:fill="000000" w:themeFill="text1"/>
        </w:tcPr>
        <w:p w:rsidR="00C95D1C" w:rsidRDefault="00C95D1C">
          <w:pPr>
            <w:rPr>
              <w:sz w:val="10"/>
            </w:rPr>
          </w:pPr>
        </w:p>
      </w:tc>
      <w:tc>
        <w:tcPr>
          <w:tcW w:w="288" w:type="dxa"/>
        </w:tcPr>
        <w:p w:rsidR="00C95D1C" w:rsidRDefault="00C95D1C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:rsidR="00C95D1C" w:rsidRDefault="00C95D1C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:rsidR="00C95D1C" w:rsidRDefault="00C95D1C">
          <w:pPr>
            <w:rPr>
              <w:sz w:val="10"/>
            </w:rPr>
          </w:pPr>
        </w:p>
      </w:tc>
    </w:tr>
  </w:tbl>
  <w:p w:rsidR="00C95D1C" w:rsidRDefault="00C95D1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33AF5"/>
    <w:multiLevelType w:val="hybridMultilevel"/>
    <w:tmpl w:val="99EEA97C"/>
    <w:lvl w:ilvl="0" w:tplc="7916CED0">
      <w:start w:val="38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F4"/>
    <w:rsid w:val="00033191"/>
    <w:rsid w:val="001210D7"/>
    <w:rsid w:val="00267952"/>
    <w:rsid w:val="002A0BF4"/>
    <w:rsid w:val="00461E50"/>
    <w:rsid w:val="00470385"/>
    <w:rsid w:val="00472FF9"/>
    <w:rsid w:val="004871D0"/>
    <w:rsid w:val="004B3019"/>
    <w:rsid w:val="004D7EB2"/>
    <w:rsid w:val="00542C0C"/>
    <w:rsid w:val="005C65CF"/>
    <w:rsid w:val="00770B73"/>
    <w:rsid w:val="00817267"/>
    <w:rsid w:val="008211D5"/>
    <w:rsid w:val="00827C5F"/>
    <w:rsid w:val="00856815"/>
    <w:rsid w:val="0097746F"/>
    <w:rsid w:val="009E0CCF"/>
    <w:rsid w:val="00AE6034"/>
    <w:rsid w:val="00B04CC6"/>
    <w:rsid w:val="00B55163"/>
    <w:rsid w:val="00B706E6"/>
    <w:rsid w:val="00BB6AC2"/>
    <w:rsid w:val="00C23094"/>
    <w:rsid w:val="00C95D1C"/>
    <w:rsid w:val="00CB3BA7"/>
    <w:rsid w:val="00CC4C31"/>
    <w:rsid w:val="00D44305"/>
    <w:rsid w:val="00D72357"/>
    <w:rsid w:val="00F65F10"/>
    <w:rsid w:val="00FE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9CF6EB5-BFC4-4A5F-B386-A91E020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ar">
    <w:name w:val="Date Car"/>
    <w:basedOn w:val="Policepardfau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Pieddepage">
    <w:name w:val="footer"/>
    <w:basedOn w:val="Normal"/>
    <w:link w:val="PieddepageCar"/>
    <w:uiPriority w:val="99"/>
    <w:unhideWhenUsed/>
    <w:qFormat/>
    <w:rsid w:val="00856815"/>
    <w:pPr>
      <w:spacing w:after="0" w:line="240" w:lineRule="auto"/>
      <w:ind w:left="29" w:right="29"/>
    </w:pPr>
    <w:rPr>
      <w:color w:val="C00000"/>
    </w:rPr>
  </w:style>
  <w:style w:type="character" w:customStyle="1" w:styleId="PieddepageCar">
    <w:name w:val="Pied de page Car"/>
    <w:basedOn w:val="Policepardfaut"/>
    <w:link w:val="Pieddepage"/>
    <w:uiPriority w:val="99"/>
    <w:rsid w:val="00856815"/>
    <w:rPr>
      <w:color w:val="C00000"/>
      <w:lang w:val="en-US"/>
    </w:rPr>
  </w:style>
  <w:style w:type="paragraph" w:customStyle="1" w:styleId="Titredeformulaire">
    <w:name w:val="Titre de formulaire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sme">
    <w:name w:val="Graphisme"/>
    <w:basedOn w:val="Normal"/>
    <w:uiPriority w:val="99"/>
    <w:pPr>
      <w:spacing w:after="80" w:line="240" w:lineRule="auto"/>
      <w:jc w:val="center"/>
    </w:pPr>
  </w:style>
  <w:style w:type="paragraph" w:styleId="En-tte">
    <w:name w:val="header"/>
    <w:basedOn w:val="Normal"/>
    <w:link w:val="En-tteCar"/>
    <w:uiPriority w:val="99"/>
    <w:qFormat/>
    <w:pPr>
      <w:spacing w:after="38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color w:val="404040" w:themeColor="text1" w:themeTint="BF"/>
      <w:sz w:val="20"/>
      <w:szCs w:val="20"/>
      <w:lang w:val="en-US"/>
    </w:rPr>
  </w:style>
  <w:style w:type="table" w:styleId="Grilledutableau">
    <w:name w:val="Table Grid"/>
    <w:basedOn w:val="Tableau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sation">
    <w:name w:val="Organisation"/>
    <w:basedOn w:val="Normal"/>
    <w:uiPriority w:val="2"/>
    <w:qFormat/>
    <w:rsid w:val="002A0BF4"/>
    <w:pPr>
      <w:spacing w:after="60" w:line="240" w:lineRule="auto"/>
      <w:ind w:left="29" w:right="29"/>
    </w:pPr>
    <w:rPr>
      <w:b/>
      <w:color w:val="C00000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Numrodepage">
    <w:name w:val="page number"/>
    <w:basedOn w:val="Policepardfaut"/>
    <w:uiPriority w:val="99"/>
    <w:unhideWhenUsed/>
    <w:rPr>
      <w:b w:val="0"/>
      <w:color w:val="000000" w:themeColor="text1"/>
      <w:sz w:val="44"/>
    </w:rPr>
  </w:style>
  <w:style w:type="paragraph" w:styleId="Titre">
    <w:name w:val="Title"/>
    <w:basedOn w:val="Normal"/>
    <w:next w:val="Normal"/>
    <w:link w:val="TitreCar"/>
    <w:uiPriority w:val="2"/>
    <w:qFormat/>
    <w:rsid w:val="002A0BF4"/>
    <w:pPr>
      <w:spacing w:after="40" w:line="240" w:lineRule="auto"/>
      <w:ind w:left="115" w:right="115"/>
    </w:pPr>
    <w:rPr>
      <w:b/>
      <w:color w:val="C00000"/>
      <w:sz w:val="44"/>
      <w:szCs w:val="42"/>
    </w:rPr>
  </w:style>
  <w:style w:type="character" w:customStyle="1" w:styleId="TitreCar">
    <w:name w:val="Titre Car"/>
    <w:basedOn w:val="Policepardfaut"/>
    <w:link w:val="Titre"/>
    <w:uiPriority w:val="2"/>
    <w:rsid w:val="002A0BF4"/>
    <w:rPr>
      <w:b/>
      <w:color w:val="C00000"/>
      <w:sz w:val="44"/>
      <w:szCs w:val="42"/>
      <w:lang w:val="en-US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customStyle="1" w:styleId="Textedeformulaire">
    <w:name w:val="Texte de formulaire"/>
    <w:basedOn w:val="Normal"/>
    <w:qFormat/>
    <w:rsid w:val="00856815"/>
    <w:pPr>
      <w:spacing w:after="0" w:line="264" w:lineRule="auto"/>
    </w:pPr>
    <w:rPr>
      <w:color w:val="C00000"/>
      <w:sz w:val="18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extedetableau">
    <w:name w:val="Texte de tableau"/>
    <w:basedOn w:val="Normal"/>
    <w:qFormat/>
    <w:pPr>
      <w:spacing w:before="120" w:after="120"/>
      <w:ind w:left="115" w:right="115"/>
    </w:pPr>
  </w:style>
  <w:style w:type="character" w:styleId="Emphaseintense">
    <w:name w:val="Intense Emphasis"/>
    <w:basedOn w:val="Policepardfaut"/>
    <w:uiPriority w:val="21"/>
    <w:qFormat/>
    <w:rsid w:val="00856815"/>
    <w:rPr>
      <w:i/>
      <w:iCs/>
      <w:color w:val="C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BF4"/>
    <w:pPr>
      <w:pBdr>
        <w:top w:val="single" w:sz="4" w:space="10" w:color="EF4623" w:themeColor="accent1"/>
        <w:bottom w:val="single" w:sz="4" w:space="10" w:color="EF4623" w:themeColor="accent1"/>
      </w:pBdr>
      <w:spacing w:before="360" w:after="360"/>
      <w:ind w:left="864" w:right="864"/>
      <w:jc w:val="center"/>
    </w:pPr>
    <w:rPr>
      <w:i/>
      <w:iCs/>
      <w:color w:val="FF000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BF4"/>
    <w:rPr>
      <w:i/>
      <w:iCs/>
      <w:color w:val="FF0000"/>
      <w:lang w:val="en-US"/>
    </w:rPr>
  </w:style>
  <w:style w:type="character" w:styleId="Rfrenceintense">
    <w:name w:val="Intense Reference"/>
    <w:basedOn w:val="Policepardfaut"/>
    <w:uiPriority w:val="32"/>
    <w:qFormat/>
    <w:rsid w:val="00856815"/>
    <w:rPr>
      <w:b/>
      <w:bCs/>
      <w:smallCaps/>
      <w:color w:val="C00000"/>
      <w:spacing w:val="5"/>
    </w:rPr>
  </w:style>
  <w:style w:type="paragraph" w:styleId="Paragraphedeliste">
    <w:name w:val="List Paragraph"/>
    <w:basedOn w:val="Normal"/>
    <w:uiPriority w:val="34"/>
    <w:qFormat/>
    <w:rsid w:val="00033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\AppData\Roaming\Microsoft\Templates\&#201;tat%20de%20projet%20(roug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214BB219134D72BF00E49EE030E4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5219B7-D1D3-4F2C-9B37-7D9B72AE39D1}"/>
      </w:docPartPr>
      <w:docPartBody>
        <w:p w:rsidR="0026771F" w:rsidRDefault="00A25DE8">
          <w:pPr>
            <w:pStyle w:val="C3214BB219134D72BF00E49EE030E473"/>
          </w:pPr>
          <w:r w:rsidRPr="004871D0">
            <w:t>[Date]</w:t>
          </w:r>
        </w:p>
      </w:docPartBody>
    </w:docPart>
    <w:docPart>
      <w:docPartPr>
        <w:name w:val="0DF5CE1C07B54514B1D2F6DF30EC87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8126DE-8423-4995-A63C-C82191BE8C0D}"/>
      </w:docPartPr>
      <w:docPartBody>
        <w:p w:rsidR="0026771F" w:rsidRDefault="00A25DE8">
          <w:pPr>
            <w:pStyle w:val="0DF5CE1C07B54514B1D2F6DF30EC8700"/>
          </w:pPr>
          <w:r>
            <w:t>Project Status Report</w:t>
          </w:r>
        </w:p>
      </w:docPartBody>
    </w:docPart>
    <w:docPart>
      <w:docPartPr>
        <w:name w:val="932ABC7DD18E4FAD9163EFA77E9D49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FCED4F-E3AF-472A-8F56-699277FA15F3}"/>
      </w:docPartPr>
      <w:docPartBody>
        <w:p w:rsidR="0026771F" w:rsidRDefault="00A25DE8">
          <w:pPr>
            <w:pStyle w:val="932ABC7DD18E4FAD9163EFA77E9D49AE"/>
          </w:pPr>
          <w:r w:rsidRPr="004871D0">
            <w:rPr>
              <w:rFonts w:ascii="Arial" w:hAnsi="Arial"/>
              <w:color w:val="404040"/>
            </w:rPr>
            <w:t>[Tapez le texte ici.]</w:t>
          </w:r>
        </w:p>
      </w:docPartBody>
    </w:docPart>
    <w:docPart>
      <w:docPartPr>
        <w:name w:val="8406B93590674F03B9871BDD688E67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AEA38E-FA3F-4702-BE02-3B4FDE7128FE}"/>
      </w:docPartPr>
      <w:docPartBody>
        <w:p w:rsidR="0026771F" w:rsidRDefault="00A25DE8">
          <w:pPr>
            <w:pStyle w:val="8406B93590674F03B9871BDD688E6798"/>
          </w:pPr>
          <w:r w:rsidRPr="00C95D1C">
            <w:t>[Nom du projet]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E8"/>
    <w:rsid w:val="00195454"/>
    <w:rsid w:val="0026771F"/>
    <w:rsid w:val="00580599"/>
    <w:rsid w:val="00A2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214BB219134D72BF00E49EE030E473">
    <w:name w:val="C3214BB219134D72BF00E49EE030E473"/>
  </w:style>
  <w:style w:type="paragraph" w:customStyle="1" w:styleId="0DF5CE1C07B54514B1D2F6DF30EC8700">
    <w:name w:val="0DF5CE1C07B54514B1D2F6DF30EC8700"/>
  </w:style>
  <w:style w:type="paragraph" w:customStyle="1" w:styleId="932ABC7DD18E4FAD9163EFA77E9D49AE">
    <w:name w:val="932ABC7DD18E4FAD9163EFA77E9D49AE"/>
  </w:style>
  <w:style w:type="paragraph" w:customStyle="1" w:styleId="8406B93590674F03B9871BDD688E6798">
    <w:name w:val="8406B93590674F03B9871BDD688E6798"/>
  </w:style>
  <w:style w:type="paragraph" w:customStyle="1" w:styleId="C3A07C0A0A644F39983B95E7505E4670">
    <w:name w:val="C3A07C0A0A644F39983B95E7505E4670"/>
  </w:style>
  <w:style w:type="paragraph" w:customStyle="1" w:styleId="3BCEA16657F34420843B770A9F4A5151">
    <w:name w:val="3BCEA16657F34420843B770A9F4A5151"/>
  </w:style>
  <w:style w:type="paragraph" w:customStyle="1" w:styleId="FBA2701CBE7049B7BA9726525311EF13">
    <w:name w:val="FBA2701CBE7049B7BA9726525311EF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14E725-979B-4DA4-9F4A-2F9C0567D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État de projet (rouge)</Template>
  <TotalTime>41</TotalTime>
  <Pages>4</Pages>
  <Words>81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test</vt:lpstr>
      <vt:lpstr>Rapport d’état de projet</vt:lpstr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test</dc:title>
  <dc:creator>Helena Le-Goff</dc:creator>
  <cp:keywords/>
  <cp:lastModifiedBy>Helena Le Goff</cp:lastModifiedBy>
  <cp:revision>12</cp:revision>
  <dcterms:created xsi:type="dcterms:W3CDTF">2017-11-03T10:46:00Z</dcterms:created>
  <dcterms:modified xsi:type="dcterms:W3CDTF">2017-11-03T11:34:00Z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